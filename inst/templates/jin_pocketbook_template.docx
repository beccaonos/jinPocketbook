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260F" w14:textId="44060400" w:rsidR="00116DC3" w:rsidRDefault="00E455B9" w:rsidP="004B559C">
      <w:pPr>
        <w:pStyle w:val="Cov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2259AB" wp14:editId="4B0A209C">
            <wp:simplePos x="0" y="0"/>
            <wp:positionH relativeFrom="column">
              <wp:posOffset>-722630</wp:posOffset>
            </wp:positionH>
            <wp:positionV relativeFrom="page">
              <wp:posOffset>0</wp:posOffset>
            </wp:positionV>
            <wp:extent cx="5333365" cy="7555865"/>
            <wp:effectExtent l="0" t="0" r="63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14A83" w14:textId="4A3AE488" w:rsidR="00871395" w:rsidRDefault="00871395" w:rsidP="00956233"/>
    <w:p w14:paraId="275AF5E8" w14:textId="77777777" w:rsidR="00100D66" w:rsidRDefault="00100D66" w:rsidP="00B97D74">
      <w:pPr>
        <w:pStyle w:val="Cover"/>
      </w:pPr>
      <w:bookmarkStart w:id="0" w:name="cover_text"/>
      <w:bookmarkStart w:id="1" w:name="cover_text_new"/>
      <w:bookmarkEnd w:id="0"/>
      <w:bookmarkEnd w:id="1"/>
    </w:p>
    <w:p w14:paraId="0266FDD9" w14:textId="55148E43" w:rsidR="00AA2744" w:rsidRDefault="00AA2744" w:rsidP="00956233">
      <w:pPr>
        <w:sectPr w:rsidR="00AA2744" w:rsidSect="00116DC3">
          <w:footerReference w:type="default" r:id="rId9"/>
          <w:headerReference w:type="first" r:id="rId10"/>
          <w:type w:val="continuous"/>
          <w:pgSz w:w="8419" w:h="11906" w:orient="landscape" w:code="9"/>
          <w:pgMar w:top="1138" w:right="1138" w:bottom="1138" w:left="1138" w:header="562" w:footer="562" w:gutter="0"/>
          <w:pgNumType w:start="0"/>
          <w:cols w:space="708"/>
          <w:titlePg/>
          <w:docGrid w:linePitch="360"/>
        </w:sectPr>
      </w:pPr>
    </w:p>
    <w:p w14:paraId="5DFE13CD" w14:textId="774A8F43" w:rsidR="00493C3D" w:rsidRPr="00956233" w:rsidRDefault="00493C3D" w:rsidP="00956233">
      <w:bookmarkStart w:id="2" w:name="text_start"/>
      <w:bookmarkEnd w:id="2"/>
    </w:p>
    <w:sectPr w:rsidR="00493C3D" w:rsidRPr="00956233" w:rsidSect="00711E85">
      <w:pgSz w:w="8419" w:h="11906" w:orient="landscape" w:code="9"/>
      <w:pgMar w:top="1138" w:right="1138" w:bottom="1138" w:left="1138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2246" w14:textId="77777777" w:rsidR="003E014C" w:rsidRDefault="003E014C" w:rsidP="00B91315">
      <w:pPr>
        <w:spacing w:after="0" w:line="240" w:lineRule="auto"/>
      </w:pPr>
      <w:r>
        <w:separator/>
      </w:r>
    </w:p>
  </w:endnote>
  <w:endnote w:type="continuationSeparator" w:id="0">
    <w:p w14:paraId="0A0AFD80" w14:textId="77777777" w:rsidR="003E014C" w:rsidRDefault="003E014C" w:rsidP="00B91315">
      <w:pPr>
        <w:spacing w:after="0" w:line="240" w:lineRule="auto"/>
      </w:pPr>
      <w:r>
        <w:continuationSeparator/>
      </w:r>
    </w:p>
  </w:endnote>
  <w:endnote w:type="continuationNotice" w:id="1">
    <w:p w14:paraId="7614CDC7" w14:textId="77777777" w:rsidR="003E014C" w:rsidRDefault="003E01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D0E5" w14:textId="77777777" w:rsidR="009A1CE1" w:rsidRPr="004E613D" w:rsidRDefault="00990242">
    <w:pPr>
      <w:pStyle w:val="Footer"/>
      <w:rPr>
        <w:b w:val="0"/>
        <w:bCs/>
        <w:sz w:val="20"/>
        <w:szCs w:val="20"/>
      </w:rPr>
    </w:pPr>
    <w:r w:rsidRPr="004E613D">
      <w:rPr>
        <w:b w:val="0"/>
        <w:bCs/>
        <w:sz w:val="20"/>
        <w:szCs w:val="20"/>
      </w:rPr>
      <w:fldChar w:fldCharType="begin"/>
    </w:r>
    <w:r w:rsidRPr="004E613D">
      <w:rPr>
        <w:b w:val="0"/>
        <w:bCs/>
        <w:sz w:val="20"/>
        <w:szCs w:val="20"/>
      </w:rPr>
      <w:instrText xml:space="preserve"> PAGE   \* MERGEFORMAT </w:instrText>
    </w:r>
    <w:r w:rsidRPr="004E613D">
      <w:rPr>
        <w:b w:val="0"/>
        <w:bCs/>
        <w:sz w:val="20"/>
        <w:szCs w:val="20"/>
      </w:rPr>
      <w:fldChar w:fldCharType="separate"/>
    </w:r>
    <w:r w:rsidR="00EE0FB8" w:rsidRPr="004E613D">
      <w:rPr>
        <w:b w:val="0"/>
        <w:bCs/>
        <w:noProof/>
        <w:sz w:val="20"/>
        <w:szCs w:val="20"/>
      </w:rPr>
      <w:t>2</w:t>
    </w:r>
    <w:r w:rsidRPr="004E613D">
      <w:rPr>
        <w:b w:val="0"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A94D" w14:textId="77777777" w:rsidR="003E014C" w:rsidRDefault="003E014C" w:rsidP="00B91315">
      <w:pPr>
        <w:spacing w:after="0" w:line="240" w:lineRule="auto"/>
      </w:pPr>
      <w:r>
        <w:separator/>
      </w:r>
    </w:p>
  </w:footnote>
  <w:footnote w:type="continuationSeparator" w:id="0">
    <w:p w14:paraId="456C5175" w14:textId="77777777" w:rsidR="003E014C" w:rsidRDefault="003E014C" w:rsidP="00B91315">
      <w:pPr>
        <w:spacing w:after="0" w:line="240" w:lineRule="auto"/>
      </w:pPr>
      <w:r>
        <w:continuationSeparator/>
      </w:r>
    </w:p>
  </w:footnote>
  <w:footnote w:type="continuationNotice" w:id="1">
    <w:p w14:paraId="61F82416" w14:textId="77777777" w:rsidR="003E014C" w:rsidRDefault="003E01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D99A" w14:textId="77777777" w:rsidR="00F507D8" w:rsidRDefault="00EE0FB8">
    <w:pPr>
      <w:pStyle w:val="Header"/>
    </w:pPr>
    <w:r w:rsidRPr="006D258B">
      <w:rPr>
        <w:noProof/>
      </w:rPr>
      <w:drawing>
        <wp:anchor distT="0" distB="0" distL="114300" distR="114300" simplePos="0" relativeHeight="251659264" behindDoc="1" locked="0" layoutInCell="0" allowOverlap="1" wp14:anchorId="28A01E9E" wp14:editId="21C365AC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1" name="Picture 1" descr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60203BE4" wp14:editId="4FA693D0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10693440" cy="7560360"/>
          <wp:effectExtent l="0" t="0" r="0" b="254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1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3440" cy="7560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bookFoldPrint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8C"/>
    <w:rsid w:val="00001DED"/>
    <w:rsid w:val="00022442"/>
    <w:rsid w:val="0005178C"/>
    <w:rsid w:val="00090E40"/>
    <w:rsid w:val="000C211C"/>
    <w:rsid w:val="00100D66"/>
    <w:rsid w:val="00100F5B"/>
    <w:rsid w:val="00116DC3"/>
    <w:rsid w:val="00175D09"/>
    <w:rsid w:val="001A2D5B"/>
    <w:rsid w:val="001A6CD8"/>
    <w:rsid w:val="001A71CD"/>
    <w:rsid w:val="00220707"/>
    <w:rsid w:val="00240F37"/>
    <w:rsid w:val="00265F83"/>
    <w:rsid w:val="00270EDF"/>
    <w:rsid w:val="0027535E"/>
    <w:rsid w:val="00293CEB"/>
    <w:rsid w:val="002A5FFC"/>
    <w:rsid w:val="002F075A"/>
    <w:rsid w:val="003355F1"/>
    <w:rsid w:val="003736D4"/>
    <w:rsid w:val="003D27AC"/>
    <w:rsid w:val="003E014C"/>
    <w:rsid w:val="00401CF2"/>
    <w:rsid w:val="00403615"/>
    <w:rsid w:val="004151C4"/>
    <w:rsid w:val="00437D4E"/>
    <w:rsid w:val="00446DDB"/>
    <w:rsid w:val="00472DA0"/>
    <w:rsid w:val="00493C3D"/>
    <w:rsid w:val="004B559C"/>
    <w:rsid w:val="004E0E18"/>
    <w:rsid w:val="004E613D"/>
    <w:rsid w:val="004F1A16"/>
    <w:rsid w:val="00506DCE"/>
    <w:rsid w:val="00514350"/>
    <w:rsid w:val="00526855"/>
    <w:rsid w:val="00545B6C"/>
    <w:rsid w:val="00570BF8"/>
    <w:rsid w:val="005E51D0"/>
    <w:rsid w:val="00601DDB"/>
    <w:rsid w:val="00617188"/>
    <w:rsid w:val="0062433C"/>
    <w:rsid w:val="0064503D"/>
    <w:rsid w:val="006650B9"/>
    <w:rsid w:val="00711E85"/>
    <w:rsid w:val="008114F6"/>
    <w:rsid w:val="008152C5"/>
    <w:rsid w:val="00833B84"/>
    <w:rsid w:val="0083559F"/>
    <w:rsid w:val="00850529"/>
    <w:rsid w:val="00864C6B"/>
    <w:rsid w:val="00871395"/>
    <w:rsid w:val="0089438B"/>
    <w:rsid w:val="008A6C4B"/>
    <w:rsid w:val="008B2C35"/>
    <w:rsid w:val="008F2B65"/>
    <w:rsid w:val="008F6F60"/>
    <w:rsid w:val="009136B4"/>
    <w:rsid w:val="00916276"/>
    <w:rsid w:val="009179CD"/>
    <w:rsid w:val="00924182"/>
    <w:rsid w:val="00932F7F"/>
    <w:rsid w:val="00956233"/>
    <w:rsid w:val="00990242"/>
    <w:rsid w:val="009A1CE1"/>
    <w:rsid w:val="009E6E8B"/>
    <w:rsid w:val="00AA2744"/>
    <w:rsid w:val="00AC5FCF"/>
    <w:rsid w:val="00AC6247"/>
    <w:rsid w:val="00AD05F3"/>
    <w:rsid w:val="00AD52C7"/>
    <w:rsid w:val="00AD6D5D"/>
    <w:rsid w:val="00AE4DF7"/>
    <w:rsid w:val="00B4736D"/>
    <w:rsid w:val="00B60F6D"/>
    <w:rsid w:val="00B91315"/>
    <w:rsid w:val="00B97D74"/>
    <w:rsid w:val="00BC4DBC"/>
    <w:rsid w:val="00BE158B"/>
    <w:rsid w:val="00D00084"/>
    <w:rsid w:val="00D12165"/>
    <w:rsid w:val="00D3677D"/>
    <w:rsid w:val="00D50660"/>
    <w:rsid w:val="00D70D9E"/>
    <w:rsid w:val="00DB6550"/>
    <w:rsid w:val="00DD30C2"/>
    <w:rsid w:val="00DE0D6C"/>
    <w:rsid w:val="00E4123E"/>
    <w:rsid w:val="00E455B9"/>
    <w:rsid w:val="00EE0FB8"/>
    <w:rsid w:val="00EE5E60"/>
    <w:rsid w:val="00F42C92"/>
    <w:rsid w:val="00F507D8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2B739B"/>
  <w15:chartTrackingRefBased/>
  <w15:docId w15:val="{8659DDD2-9AC0-4B4A-82DD-D6C0B432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3" w:qFormat="1"/>
    <w:lsdException w:name="annotation text" w:semiHidden="1"/>
    <w:lsdException w:name="head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3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2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BE158B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100F5B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color w:val="1D609D" w:themeColor="accent1"/>
      <w:sz w:val="32"/>
      <w:szCs w:val="26"/>
    </w:rPr>
  </w:style>
  <w:style w:type="paragraph" w:styleId="Heading3">
    <w:name w:val="heading 3"/>
    <w:next w:val="BodyText"/>
    <w:link w:val="Heading3Char"/>
    <w:qFormat/>
    <w:rsid w:val="004F1A16"/>
    <w:pPr>
      <w:keepNext/>
      <w:keepLines/>
      <w:spacing w:after="24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BE158B"/>
    <w:pPr>
      <w:spacing w:before="294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BE158B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BE158B"/>
    <w:pPr>
      <w:numPr>
        <w:ilvl w:val="1"/>
      </w:numPr>
      <w:spacing w:after="0" w:line="240" w:lineRule="auto"/>
      <w:contextualSpacing/>
      <w:outlineLvl w:val="1"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BE158B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100F5B"/>
    <w:rPr>
      <w:rFonts w:asciiTheme="majorHAnsi" w:eastAsiaTheme="majorEastAsia" w:hAnsiTheme="majorHAnsi" w:cstheme="majorBidi"/>
      <w:b/>
      <w:color w:val="1D609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4F1A1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99"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ableText"/>
    <w:next w:val="BodyText"/>
    <w:uiPriority w:val="39"/>
    <w:semiHidden/>
    <w:rsid w:val="00956233"/>
    <w:pPr>
      <w:spacing w:before="120" w:after="120"/>
    </w:pPr>
    <w:rPr>
      <w:b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601DDB"/>
    <w:pPr>
      <w:keepNext/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spacing w:before="240"/>
      <w:ind w:left="199"/>
    </w:pPr>
    <w:rPr>
      <w:b/>
      <w:color w:val="003057"/>
      <w:sz w:val="20"/>
    </w:rPr>
  </w:style>
  <w:style w:type="paragraph" w:customStyle="1" w:styleId="EmphasisText">
    <w:name w:val="Emphasis Text"/>
    <w:basedOn w:val="BodyText"/>
    <w:uiPriority w:val="3"/>
    <w:qFormat/>
    <w:rsid w:val="00601DDB"/>
    <w:pPr>
      <w:keepLines/>
      <w:pBdr>
        <w:top w:val="single" w:sz="48" w:space="0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spacing w:after="0"/>
      <w:ind w:left="199"/>
    </w:pPr>
    <w:rPr>
      <w:color w:val="003057"/>
      <w:sz w:val="20"/>
      <w:szCs w:val="20"/>
    </w:rPr>
  </w:style>
  <w:style w:type="table" w:styleId="TableGrid">
    <w:name w:val="Table Grid"/>
    <w:basedOn w:val="TableNormal"/>
    <w:uiPriority w:val="39"/>
    <w:rsid w:val="00B60F6D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auto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F0FAFE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customStyle="1" w:styleId="TableText">
    <w:name w:val="Table Text"/>
    <w:basedOn w:val="BodyText"/>
    <w:link w:val="TableTextChar"/>
    <w:uiPriority w:val="8"/>
    <w:qFormat/>
    <w:rsid w:val="004B559C"/>
    <w:pPr>
      <w:spacing w:after="0" w:line="240" w:lineRule="auto"/>
    </w:pPr>
    <w:rPr>
      <w:sz w:val="16"/>
    </w:rPr>
  </w:style>
  <w:style w:type="character" w:customStyle="1" w:styleId="TableTextChar">
    <w:name w:val="Table Text Char"/>
    <w:basedOn w:val="BodyTextChar"/>
    <w:link w:val="TableText"/>
    <w:uiPriority w:val="8"/>
    <w:rsid w:val="004B559C"/>
    <w:rPr>
      <w:sz w:val="16"/>
    </w:rPr>
  </w:style>
  <w:style w:type="table" w:customStyle="1" w:styleId="MoJTable1">
    <w:name w:val="MoJTable1"/>
    <w:basedOn w:val="TableNormal"/>
    <w:next w:val="TableGrid"/>
    <w:uiPriority w:val="39"/>
    <w:rsid w:val="00B60F6D"/>
    <w:pPr>
      <w:spacing w:after="0" w:line="240" w:lineRule="auto"/>
    </w:pPr>
    <w:tblPr>
      <w:tblBorders>
        <w:top w:val="single" w:sz="4" w:space="0" w:color="1D609D"/>
        <w:left w:val="single" w:sz="4" w:space="0" w:color="1D609D"/>
        <w:bottom w:val="single" w:sz="4" w:space="0" w:color="1D609D"/>
        <w:right w:val="single" w:sz="4" w:space="0" w:color="1D609D"/>
        <w:insideH w:val="single" w:sz="4" w:space="0" w:color="1D609D"/>
        <w:insideV w:val="single" w:sz="4" w:space="0" w:color="1D609D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auto"/>
      </w:rPr>
      <w:tblPr/>
      <w:tcPr>
        <w:tcBorders>
          <w:top w:val="single" w:sz="4" w:space="0" w:color="1D609D"/>
          <w:left w:val="single" w:sz="4" w:space="0" w:color="1D609D"/>
          <w:bottom w:val="single" w:sz="4" w:space="0" w:color="1D609D"/>
          <w:right w:val="single" w:sz="4" w:space="0" w:color="1D609D"/>
          <w:insideH w:val="single" w:sz="4" w:space="0" w:color="1D609D"/>
          <w:insideV w:val="single" w:sz="4" w:space="0" w:color="1D609D"/>
          <w:tl2br w:val="nil"/>
          <w:tr2bl w:val="nil"/>
        </w:tcBorders>
        <w:shd w:val="clear" w:color="auto" w:fill="F0FAFE"/>
      </w:tcPr>
    </w:tblStylePr>
    <w:tblStylePr w:type="firstCol">
      <w:rPr>
        <w:b/>
        <w:i w:val="0"/>
      </w:rPr>
    </w:tblStylePr>
  </w:style>
  <w:style w:type="table" w:styleId="TableGridLight">
    <w:name w:val="Grid Table Light"/>
    <w:basedOn w:val="TableNormal"/>
    <w:uiPriority w:val="40"/>
    <w:rsid w:val="00B60F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3">
    <w:name w:val="toc 3"/>
    <w:basedOn w:val="TableText"/>
    <w:next w:val="Normal"/>
    <w:autoRedefine/>
    <w:uiPriority w:val="99"/>
    <w:semiHidden/>
    <w:rsid w:val="008A6C4B"/>
    <w:pPr>
      <w:spacing w:after="100"/>
      <w:ind w:left="480"/>
    </w:pPr>
  </w:style>
  <w:style w:type="paragraph" w:customStyle="1" w:styleId="ContentsHeading">
    <w:name w:val="Contents Heading"/>
    <w:link w:val="ContentsHeadingChar"/>
    <w:uiPriority w:val="8"/>
    <w:qFormat/>
    <w:rsid w:val="00472DA0"/>
    <w:rPr>
      <w:rFonts w:asciiTheme="majorHAnsi" w:eastAsiaTheme="majorEastAsia" w:hAnsiTheme="majorHAnsi" w:cstheme="majorBidi"/>
      <w:b/>
      <w:color w:val="1D609D" w:themeColor="accent1"/>
      <w:sz w:val="32"/>
      <w:szCs w:val="26"/>
    </w:rPr>
  </w:style>
  <w:style w:type="character" w:customStyle="1" w:styleId="ContentsHeadingChar">
    <w:name w:val="Contents Heading Char"/>
    <w:basedOn w:val="Heading2Char"/>
    <w:link w:val="ContentsHeading"/>
    <w:uiPriority w:val="8"/>
    <w:rsid w:val="00472DA0"/>
    <w:rPr>
      <w:rFonts w:asciiTheme="majorHAnsi" w:eastAsiaTheme="majorEastAsia" w:hAnsiTheme="majorHAnsi" w:cstheme="majorBidi"/>
      <w:b/>
      <w:color w:val="1D609D" w:themeColor="accent1"/>
      <w:sz w:val="32"/>
      <w:szCs w:val="26"/>
    </w:rPr>
  </w:style>
  <w:style w:type="paragraph" w:customStyle="1" w:styleId="Descriptiontext">
    <w:name w:val="Description text"/>
    <w:basedOn w:val="TableText"/>
    <w:link w:val="DescriptiontextChar"/>
    <w:uiPriority w:val="8"/>
    <w:qFormat/>
    <w:rsid w:val="008F6F60"/>
    <w:pPr>
      <w:spacing w:after="160"/>
    </w:pPr>
    <w:rPr>
      <w:sz w:val="18"/>
    </w:rPr>
  </w:style>
  <w:style w:type="character" w:customStyle="1" w:styleId="DescriptiontextChar">
    <w:name w:val="Description text Char"/>
    <w:basedOn w:val="TableTextChar"/>
    <w:link w:val="Descriptiontext"/>
    <w:uiPriority w:val="8"/>
    <w:rsid w:val="008F6F60"/>
    <w:rPr>
      <w:sz w:val="18"/>
    </w:rPr>
  </w:style>
  <w:style w:type="paragraph" w:customStyle="1" w:styleId="Cover">
    <w:name w:val="Cover"/>
    <w:link w:val="CoverChar"/>
    <w:uiPriority w:val="8"/>
    <w:qFormat/>
    <w:rsid w:val="00B97D74"/>
    <w:pPr>
      <w:spacing w:before="120" w:after="28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character" w:customStyle="1" w:styleId="CoverChar">
    <w:name w:val="Cover Char"/>
    <w:basedOn w:val="Heading1Char"/>
    <w:link w:val="Cover"/>
    <w:uiPriority w:val="8"/>
    <w:rsid w:val="00B97D74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customStyle="1" w:styleId="SummaryTable">
    <w:name w:val="Summary Table"/>
    <w:basedOn w:val="TableText"/>
    <w:link w:val="SummaryTableChar"/>
    <w:uiPriority w:val="8"/>
    <w:qFormat/>
    <w:rsid w:val="00570BF8"/>
    <w:pPr>
      <w:keepLines/>
    </w:pPr>
    <w:rPr>
      <w:noProof/>
      <w:sz w:val="14"/>
    </w:rPr>
  </w:style>
  <w:style w:type="character" w:customStyle="1" w:styleId="SummaryTableChar">
    <w:name w:val="Summary Table Char"/>
    <w:basedOn w:val="TableTextChar"/>
    <w:link w:val="SummaryTable"/>
    <w:uiPriority w:val="8"/>
    <w:rsid w:val="00570BF8"/>
    <w:rPr>
      <w:noProof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o55o\Downloads\word-short-report-template-landscape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BB4B9-0C39-41D1-A017-6479DCA8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word-short-report-template-landscape.dotx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Justice in Numbers Pocketbook</dc:title>
  <dc:subject>[Subtitle or description]</dc:subject>
  <dc:creator>Hall, Philip</dc:creator>
  <cp:keywords>Justice in Numbers</cp:keywords>
  <dc:description/>
  <cp:lastModifiedBy>Hall, Philip</cp:lastModifiedBy>
  <cp:revision>4</cp:revision>
  <cp:lastPrinted>2022-10-06T13:50:00Z</cp:lastPrinted>
  <dcterms:created xsi:type="dcterms:W3CDTF">2023-04-18T07:51:00Z</dcterms:created>
  <dcterms:modified xsi:type="dcterms:W3CDTF">2023-04-18T08:02:00Z</dcterms:modified>
</cp:coreProperties>
</file>